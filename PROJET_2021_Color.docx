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E7DA" w14:textId="1CEFF3F3" w:rsidR="006D3A72" w:rsidRDefault="006D3A72" w:rsidP="002105CA"/>
    <w:p w14:paraId="3C6E7FA7" w14:textId="7624035B" w:rsidR="002105CA" w:rsidRDefault="002105CA" w:rsidP="002105CA"/>
    <w:p w14:paraId="5EA1A428" w14:textId="7A237429" w:rsidR="002105CA" w:rsidRDefault="002105CA" w:rsidP="002105CA"/>
    <w:p w14:paraId="3D2C3CBC" w14:textId="6522CB3E" w:rsidR="002105CA" w:rsidRDefault="002105CA" w:rsidP="002105CA"/>
    <w:p w14:paraId="5E651895" w14:textId="676CF0C1" w:rsidR="002105CA" w:rsidRDefault="002105CA" w:rsidP="002105CA"/>
    <w:p w14:paraId="595D1A24" w14:textId="63C0C4D9" w:rsidR="002105CA" w:rsidRDefault="002105CA" w:rsidP="002105CA"/>
    <w:p w14:paraId="163BFB4E" w14:textId="5A0C4977" w:rsidR="002105CA" w:rsidRPr="002105CA" w:rsidRDefault="002105CA" w:rsidP="002105CA">
      <w:pPr>
        <w:pStyle w:val="Titre"/>
        <w:jc w:val="center"/>
      </w:pPr>
      <w:r>
        <w:t>PROJET 202</w:t>
      </w:r>
      <w:r w:rsidR="00321476">
        <w:t>1</w:t>
      </w:r>
      <w:r>
        <w:t>-202</w:t>
      </w:r>
      <w:r w:rsidR="00321476">
        <w:t>2</w:t>
      </w:r>
    </w:p>
    <w:p w14:paraId="754C96A4" w14:textId="16249E34" w:rsidR="002105CA" w:rsidRDefault="002105CA" w:rsidP="002105CA"/>
    <w:p w14:paraId="15D5F394" w14:textId="4BEE4191" w:rsidR="002105CA" w:rsidRDefault="002105CA" w:rsidP="002105CA"/>
    <w:p w14:paraId="0E56387D" w14:textId="1CC1BA9A" w:rsidR="002105CA" w:rsidRDefault="002105CA" w:rsidP="002105CA"/>
    <w:p w14:paraId="4F205958" w14:textId="2710760A" w:rsidR="002105CA" w:rsidRDefault="002105CA" w:rsidP="002105CA"/>
    <w:p w14:paraId="3D8D14C8" w14:textId="68630A81" w:rsidR="002105CA" w:rsidRDefault="002105CA" w:rsidP="002105CA"/>
    <w:p w14:paraId="3A96EC80" w14:textId="4AFBCB15" w:rsidR="002105CA" w:rsidRDefault="002105CA" w:rsidP="002105CA"/>
    <w:p w14:paraId="38AAC3A4" w14:textId="0A202A59" w:rsidR="002105CA" w:rsidRDefault="002105CA" w:rsidP="002105CA"/>
    <w:p w14:paraId="0F053B8D" w14:textId="56CA51EF" w:rsidR="002105CA" w:rsidRDefault="002105CA" w:rsidP="002105CA"/>
    <w:p w14:paraId="2AB62321" w14:textId="286E72A5" w:rsidR="002105CA" w:rsidRDefault="002105CA" w:rsidP="002105CA"/>
    <w:p w14:paraId="3030ECA0" w14:textId="5FF270F1" w:rsidR="002105CA" w:rsidRDefault="002105CA" w:rsidP="002105CA"/>
    <w:p w14:paraId="72E3BDF1" w14:textId="5CAE5BA9" w:rsidR="002105CA" w:rsidRDefault="002105CA" w:rsidP="002105CA"/>
    <w:p w14:paraId="27FF4454" w14:textId="06ED0D81" w:rsidR="008A09A9" w:rsidRDefault="008A09A9" w:rsidP="002105CA"/>
    <w:p w14:paraId="4F2BD02D" w14:textId="5EDE1EAB" w:rsidR="008A09A9" w:rsidRDefault="008A09A9" w:rsidP="002105CA"/>
    <w:p w14:paraId="0A4B7B8A" w14:textId="0CCF0273" w:rsidR="008A09A9" w:rsidRDefault="008A09A9" w:rsidP="002105CA"/>
    <w:p w14:paraId="7C9DBAC8" w14:textId="77777777" w:rsidR="008A09A9" w:rsidRDefault="008A09A9" w:rsidP="002105CA"/>
    <w:p w14:paraId="1D8E4F8E" w14:textId="778ECD74" w:rsidR="002105CA" w:rsidRDefault="002105CA" w:rsidP="002105CA"/>
    <w:p w14:paraId="3C6CD74C" w14:textId="677C4123" w:rsidR="002105CA" w:rsidRDefault="002105CA" w:rsidP="002105CA"/>
    <w:p w14:paraId="4B3DBC11" w14:textId="2E92643C" w:rsidR="00494DE2" w:rsidRDefault="00494DE2" w:rsidP="002105CA"/>
    <w:p w14:paraId="410D46BE" w14:textId="72412B3F" w:rsidR="002105CA" w:rsidRPr="00AE2D8D" w:rsidRDefault="009E2D89" w:rsidP="00AE2D8D">
      <w:pPr>
        <w:pStyle w:val="Titre2"/>
      </w:pPr>
      <w:r w:rsidRPr="00AE2D8D">
        <w:rPr>
          <w:rStyle w:val="lev"/>
          <w:b w:val="0"/>
          <w:bCs w:val="0"/>
          <w:color w:val="1F4E79" w:themeColor="accent1" w:themeShade="80"/>
        </w:rPr>
        <w:lastRenderedPageBreak/>
        <w:t>Specifications:</w:t>
      </w:r>
      <w:r w:rsidR="00494DE2" w:rsidRPr="00AE2D8D">
        <w:rPr>
          <w:rStyle w:val="lev"/>
          <w:b w:val="0"/>
          <w:bCs w:val="0"/>
          <w:color w:val="1F4E79" w:themeColor="accent1" w:themeShade="80"/>
        </w:rPr>
        <w:t xml:space="preserve"> </w:t>
      </w:r>
    </w:p>
    <w:p w14:paraId="4A2BA9C8" w14:textId="7F468EAA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at least .Net core </w:t>
      </w:r>
      <w:r w:rsidR="00321476" w:rsidRPr="007B313D">
        <w:rPr>
          <w:color w:val="70AD47" w:themeColor="accent6"/>
        </w:rPr>
        <w:t>5</w:t>
      </w:r>
      <w:r w:rsidRPr="007B313D">
        <w:rPr>
          <w:color w:val="70AD47" w:themeColor="accent6"/>
        </w:rPr>
        <w:t xml:space="preserve"> (can be .net </w:t>
      </w:r>
      <w:r w:rsidR="00321476" w:rsidRPr="007B313D">
        <w:rPr>
          <w:color w:val="70AD47" w:themeColor="accent6"/>
        </w:rPr>
        <w:t>6</w:t>
      </w:r>
      <w:r w:rsidRPr="007B313D">
        <w:rPr>
          <w:color w:val="70AD47" w:themeColor="accent6"/>
        </w:rPr>
        <w:t xml:space="preserve"> </w:t>
      </w:r>
      <w:proofErr w:type="gramStart"/>
      <w:r w:rsidRPr="007B313D">
        <w:rPr>
          <w:color w:val="70AD47" w:themeColor="accent6"/>
        </w:rPr>
        <w:t>also)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  <w:sz w:val="32"/>
          <w:szCs w:val="32"/>
        </w:rPr>
        <w:t>---</w:t>
      </w:r>
      <w:proofErr w:type="gramEnd"/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53F6829C" w14:textId="7777777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Respect </w:t>
      </w:r>
      <w:proofErr w:type="gramStart"/>
      <w:r w:rsidRPr="007B313D">
        <w:rPr>
          <w:color w:val="70AD47" w:themeColor="accent6"/>
        </w:rPr>
        <w:t>standard :</w:t>
      </w:r>
      <w:proofErr w:type="gramEnd"/>
    </w:p>
    <w:p w14:paraId="32FD85AC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Verbs</w:t>
      </w:r>
    </w:p>
    <w:p w14:paraId="42FDD9A5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Status Code</w:t>
      </w:r>
    </w:p>
    <w:p w14:paraId="1F9377B2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Description</w:t>
      </w:r>
    </w:p>
    <w:p w14:paraId="4FD5B110" w14:textId="636BB8B0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…</w:t>
      </w:r>
    </w:p>
    <w:p w14:paraId="3250B10C" w14:textId="45386246" w:rsidR="00494DE2" w:rsidRPr="006A394D" w:rsidRDefault="00494DE2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  <w:sz w:val="28"/>
          <w:szCs w:val="28"/>
        </w:rPr>
      </w:pPr>
      <w:r w:rsidRPr="007B313D">
        <w:rPr>
          <w:color w:val="BF8F00" w:themeColor="accent4" w:themeShade="BF"/>
        </w:rPr>
        <w:t xml:space="preserve">Use MVC for </w:t>
      </w:r>
      <w:proofErr w:type="gramStart"/>
      <w:r w:rsidRPr="007B313D">
        <w:rPr>
          <w:color w:val="BF8F00" w:themeColor="accent4" w:themeShade="BF"/>
        </w:rPr>
        <w:t>WEBSITE</w:t>
      </w:r>
      <w:r w:rsidR="006A394D">
        <w:rPr>
          <w:color w:val="BF8F00" w:themeColor="accent4" w:themeShade="BF"/>
        </w:rPr>
        <w:t xml:space="preserve">  </w:t>
      </w:r>
      <w:r w:rsidR="006A394D" w:rsidRPr="006A394D">
        <w:rPr>
          <w:b/>
          <w:bCs/>
          <w:color w:val="BF8F00" w:themeColor="accent4" w:themeShade="BF"/>
          <w:sz w:val="32"/>
          <w:szCs w:val="32"/>
        </w:rPr>
        <w:t>---</w:t>
      </w:r>
      <w:proofErr w:type="gramEnd"/>
      <w:r w:rsidR="006A394D" w:rsidRPr="006A394D">
        <w:rPr>
          <w:b/>
          <w:bCs/>
          <w:color w:val="BF8F00" w:themeColor="accent4" w:themeShade="BF"/>
          <w:sz w:val="32"/>
          <w:szCs w:val="32"/>
        </w:rPr>
        <w:t xml:space="preserve"> OK</w:t>
      </w:r>
    </w:p>
    <w:p w14:paraId="495A5AD8" w14:textId="5C9F6AB3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Angular</w:t>
      </w:r>
    </w:p>
    <w:p w14:paraId="6ACD3DB3" w14:textId="554F31C9" w:rsidR="00460932" w:rsidRPr="007B313D" w:rsidRDefault="00460932" w:rsidP="00460932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Can be React</w:t>
      </w:r>
    </w:p>
    <w:p w14:paraId="3D7A4B82" w14:textId="36C4BCEC" w:rsidR="00494DE2" w:rsidRPr="007B313D" w:rsidRDefault="00494DE2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Use MVC for API</w:t>
      </w:r>
      <w:r w:rsidR="006A394D">
        <w:rPr>
          <w:color w:val="70AD47" w:themeColor="accent6"/>
        </w:rPr>
        <w:t xml:space="preserve">  </w:t>
      </w:r>
      <w:r w:rsidR="006A394D" w:rsidRPr="006A394D">
        <w:rPr>
          <w:b/>
          <w:bCs/>
          <w:color w:val="70AD47" w:themeColor="accent6"/>
        </w:rPr>
        <w:t xml:space="preserve">  </w:t>
      </w:r>
      <w:r w:rsidR="006A394D" w:rsidRPr="00503CB1">
        <w:rPr>
          <w:b/>
          <w:bCs/>
          <w:color w:val="70AD47" w:themeColor="accent6"/>
          <w:sz w:val="32"/>
          <w:szCs w:val="32"/>
        </w:rPr>
        <w:t>--- OK</w:t>
      </w:r>
    </w:p>
    <w:p w14:paraId="4F2E480C" w14:textId="25540440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Make difference </w:t>
      </w:r>
      <w:r w:rsidR="006A394D" w:rsidRPr="007B313D">
        <w:rPr>
          <w:color w:val="70AD47" w:themeColor="accent6"/>
        </w:rPr>
        <w:t>between:</w:t>
      </w:r>
      <w:r w:rsidRPr="007B313D">
        <w:rPr>
          <w:color w:val="70AD47" w:themeColor="accent6"/>
        </w:rPr>
        <w:t xml:space="preserve"> </w:t>
      </w:r>
    </w:p>
    <w:p w14:paraId="3D8EE5F3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Authentication</w:t>
      </w:r>
    </w:p>
    <w:p w14:paraId="243638D0" w14:textId="43E8A1A5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>Authorization</w:t>
      </w:r>
    </w:p>
    <w:p w14:paraId="15344FEC" w14:textId="0B1FD317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Use </w:t>
      </w:r>
      <w:proofErr w:type="spellStart"/>
      <w:r w:rsidRPr="007B313D">
        <w:rPr>
          <w:color w:val="70AD47" w:themeColor="accent6"/>
        </w:rPr>
        <w:t>FluentValidation</w:t>
      </w:r>
      <w:proofErr w:type="spellEnd"/>
      <w:r w:rsidRPr="007B313D">
        <w:rPr>
          <w:color w:val="70AD47" w:themeColor="accent6"/>
        </w:rPr>
        <w:t xml:space="preserve"> for Request validation</w:t>
      </w:r>
      <w:r w:rsidR="000D5228">
        <w:rPr>
          <w:color w:val="70AD47" w:themeColor="accent6"/>
        </w:rPr>
        <w:t xml:space="preserve"> </w:t>
      </w:r>
      <w:r w:rsidR="000D5228" w:rsidRPr="000D5228">
        <w:rPr>
          <w:b/>
          <w:bCs/>
          <w:color w:val="70AD47" w:themeColor="accent6"/>
          <w:sz w:val="32"/>
          <w:szCs w:val="32"/>
        </w:rPr>
        <w:t>-- OK</w:t>
      </w:r>
    </w:p>
    <w:p w14:paraId="12EADA04" w14:textId="5AFF30D9" w:rsidR="00494DE2" w:rsidRPr="007B313D" w:rsidRDefault="00494DE2" w:rsidP="00494DE2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the CQRS architecture for both </w:t>
      </w:r>
      <w:proofErr w:type="gramStart"/>
      <w:r w:rsidRPr="007B313D">
        <w:rPr>
          <w:color w:val="FF0000" w:themeColor="accent2"/>
        </w:rPr>
        <w:t>project :</w:t>
      </w:r>
      <w:proofErr w:type="gramEnd"/>
      <w:r w:rsidRPr="007B313D">
        <w:rPr>
          <w:color w:val="FF0000" w:themeColor="accent2"/>
        </w:rPr>
        <w:t xml:space="preserve"> </w:t>
      </w:r>
      <w:r w:rsidR="005D3555">
        <w:rPr>
          <w:color w:val="FF0000" w:themeColor="accent2"/>
        </w:rPr>
        <w:t>-&gt; 09/05 (presential)</w:t>
      </w:r>
      <w:r w:rsidR="006A394D">
        <w:rPr>
          <w:color w:val="FF0000" w:themeColor="accent2"/>
        </w:rPr>
        <w:t xml:space="preserve"> </w:t>
      </w:r>
      <w:r w:rsidR="006A394D" w:rsidRPr="00503CB1">
        <w:rPr>
          <w:b/>
          <w:bCs/>
          <w:color w:val="FF0000" w:themeColor="accent2"/>
          <w:sz w:val="32"/>
          <w:szCs w:val="32"/>
        </w:rPr>
        <w:t>-- OK</w:t>
      </w:r>
    </w:p>
    <w:p w14:paraId="56BA97A7" w14:textId="77777777" w:rsidR="00494DE2" w:rsidRPr="007B313D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API</w:t>
      </w:r>
    </w:p>
    <w:p w14:paraId="4E8E082A" w14:textId="1E77AC85" w:rsidR="00494DE2" w:rsidRDefault="00494DE2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WEBSITE</w:t>
      </w:r>
    </w:p>
    <w:p w14:paraId="70221C37" w14:textId="78FD95FA" w:rsidR="007B313D" w:rsidRPr="007B313D" w:rsidRDefault="007B313D" w:rsidP="00494DE2">
      <w:pPr>
        <w:pStyle w:val="Paragraphedeliste"/>
        <w:numPr>
          <w:ilvl w:val="1"/>
          <w:numId w:val="19"/>
        </w:numPr>
        <w:rPr>
          <w:color w:val="FF0000" w:themeColor="accent2"/>
        </w:rPr>
      </w:pPr>
      <w:proofErr w:type="spellStart"/>
      <w:proofErr w:type="gramStart"/>
      <w:r>
        <w:rPr>
          <w:color w:val="FF0000" w:themeColor="accent2"/>
        </w:rPr>
        <w:t>Exemple</w:t>
      </w:r>
      <w:proofErr w:type="spellEnd"/>
      <w:r>
        <w:rPr>
          <w:color w:val="FF0000" w:themeColor="accent2"/>
        </w:rPr>
        <w:t xml:space="preserve"> :</w:t>
      </w:r>
      <w:proofErr w:type="gramEnd"/>
      <w:r>
        <w:rPr>
          <w:color w:val="FF0000" w:themeColor="accent2"/>
        </w:rPr>
        <w:t xml:space="preserve"> // a </w:t>
      </w:r>
      <w:proofErr w:type="spellStart"/>
      <w:r>
        <w:rPr>
          <w:color w:val="FF0000" w:themeColor="accent2"/>
        </w:rPr>
        <w:t>pokemon</w:t>
      </w:r>
      <w:proofErr w:type="spellEnd"/>
      <w:r>
        <w:rPr>
          <w:color w:val="FF0000" w:themeColor="accent2"/>
        </w:rPr>
        <w:t xml:space="preserve"> API (</w:t>
      </w:r>
      <w:r w:rsidRPr="007B313D">
        <w:rPr>
          <w:color w:val="FF0000" w:themeColor="accent2"/>
        </w:rPr>
        <w:t>https://pokeapi.co/</w:t>
      </w:r>
      <w:r>
        <w:rPr>
          <w:color w:val="FF0000" w:themeColor="accent2"/>
        </w:rPr>
        <w:t>)</w:t>
      </w:r>
    </w:p>
    <w:p w14:paraId="536A86C5" w14:textId="4E4B97B8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7B313D">
        <w:rPr>
          <w:color w:val="806000" w:themeColor="accent4" w:themeShade="80"/>
        </w:rPr>
        <w:t xml:space="preserve">Use </w:t>
      </w:r>
      <w:proofErr w:type="spellStart"/>
      <w:r w:rsidRPr="007B313D">
        <w:rPr>
          <w:color w:val="806000" w:themeColor="accent4" w:themeShade="80"/>
        </w:rPr>
        <w:t>HTTPClient</w:t>
      </w:r>
      <w:proofErr w:type="spellEnd"/>
      <w:r w:rsidRPr="007B313D">
        <w:rPr>
          <w:color w:val="806000" w:themeColor="accent4" w:themeShade="80"/>
        </w:rPr>
        <w:t xml:space="preserve"> or </w:t>
      </w:r>
      <w:proofErr w:type="spellStart"/>
      <w:r w:rsidRPr="007B313D">
        <w:rPr>
          <w:color w:val="806000" w:themeColor="accent4" w:themeShade="80"/>
        </w:rPr>
        <w:t>HTTPClientFactory</w:t>
      </w:r>
      <w:proofErr w:type="spellEnd"/>
      <w:r w:rsidR="006A394D">
        <w:rPr>
          <w:color w:val="806000" w:themeColor="accent4" w:themeShade="80"/>
        </w:rPr>
        <w:t xml:space="preserve">   </w:t>
      </w:r>
      <w:r w:rsidR="006A394D" w:rsidRPr="001A37B1">
        <w:rPr>
          <w:b/>
          <w:bCs/>
          <w:color w:val="806000" w:themeColor="accent4" w:themeShade="80"/>
          <w:sz w:val="32"/>
          <w:szCs w:val="32"/>
        </w:rPr>
        <w:t>-- OK</w:t>
      </w:r>
    </w:p>
    <w:p w14:paraId="759F5E39" w14:textId="08471218" w:rsidR="005D3555" w:rsidRPr="005D3555" w:rsidRDefault="00AE2D8D" w:rsidP="005D355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Use a </w:t>
      </w:r>
      <w:r w:rsidR="00847F90" w:rsidRPr="007B313D">
        <w:rPr>
          <w:color w:val="FF0000" w:themeColor="accent2"/>
        </w:rPr>
        <w:t xml:space="preserve">Retry </w:t>
      </w:r>
      <w:proofErr w:type="gramStart"/>
      <w:r w:rsidR="00847F90" w:rsidRPr="007B313D">
        <w:rPr>
          <w:color w:val="FF0000" w:themeColor="accent2"/>
        </w:rPr>
        <w:t>Policies</w:t>
      </w:r>
      <w:r w:rsidR="005D3555">
        <w:rPr>
          <w:color w:val="FF0000" w:themeColor="accent2"/>
        </w:rPr>
        <w:t xml:space="preserve">  -</w:t>
      </w:r>
      <w:proofErr w:type="gramEnd"/>
      <w:r w:rsidR="005D3555">
        <w:rPr>
          <w:color w:val="FF0000" w:themeColor="accent2"/>
        </w:rPr>
        <w:t>&gt; 02/05</w:t>
      </w:r>
      <w:r w:rsidR="00506AB3">
        <w:rPr>
          <w:color w:val="FF0000" w:themeColor="accent2"/>
        </w:rPr>
        <w:t xml:space="preserve"> </w:t>
      </w:r>
      <w:r w:rsidR="00FE7905">
        <w:rPr>
          <w:b/>
          <w:bCs/>
          <w:color w:val="FF0000" w:themeColor="accent2"/>
          <w:sz w:val="32"/>
          <w:szCs w:val="32"/>
        </w:rPr>
        <w:t>–</w:t>
      </w:r>
      <w:r w:rsidR="00506AB3" w:rsidRPr="00506AB3">
        <w:rPr>
          <w:b/>
          <w:bCs/>
          <w:color w:val="FF0000" w:themeColor="accent2"/>
          <w:sz w:val="32"/>
          <w:szCs w:val="32"/>
        </w:rPr>
        <w:t xml:space="preserve"> OK</w:t>
      </w:r>
      <w:r w:rsidR="00FE7905">
        <w:rPr>
          <w:b/>
          <w:bCs/>
          <w:color w:val="FF0000" w:themeColor="accent2"/>
          <w:sz w:val="32"/>
          <w:szCs w:val="32"/>
        </w:rPr>
        <w:t xml:space="preserve"> (Polly)</w:t>
      </w:r>
    </w:p>
    <w:p w14:paraId="43F4B949" w14:textId="1504E2E0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>Use a logging system for all events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F66F8F" w:rsidRPr="00F66F8F">
        <w:rPr>
          <w:b/>
          <w:bCs/>
          <w:color w:val="FF0000" w:themeColor="accent2"/>
          <w:sz w:val="32"/>
          <w:szCs w:val="32"/>
        </w:rPr>
        <w:t xml:space="preserve"> OK</w:t>
      </w:r>
      <w:r w:rsidR="00F66F8F">
        <w:rPr>
          <w:b/>
          <w:bCs/>
          <w:color w:val="FF0000" w:themeColor="accent2"/>
          <w:sz w:val="32"/>
          <w:szCs w:val="32"/>
        </w:rPr>
        <w:t xml:space="preserve"> </w:t>
      </w:r>
      <w:r w:rsidR="00F66F8F" w:rsidRPr="00F66F8F">
        <w:rPr>
          <w:b/>
          <w:bCs/>
          <w:color w:val="FF0000" w:themeColor="accent2"/>
          <w:sz w:val="20"/>
          <w:szCs w:val="20"/>
        </w:rPr>
        <w:t>(</w:t>
      </w:r>
      <w:r w:rsidR="009E2D89">
        <w:rPr>
          <w:b/>
          <w:bCs/>
          <w:color w:val="FF0000" w:themeColor="accent2"/>
          <w:sz w:val="20"/>
          <w:szCs w:val="20"/>
        </w:rPr>
        <w:t>But n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eeds logs </w:t>
      </w:r>
      <w:r w:rsidR="004B21DC">
        <w:rPr>
          <w:b/>
          <w:bCs/>
          <w:color w:val="FF0000" w:themeColor="accent2"/>
          <w:sz w:val="20"/>
          <w:szCs w:val="20"/>
        </w:rPr>
        <w:t>about</w:t>
      </w:r>
      <w:r w:rsidR="00F66F8F" w:rsidRPr="00F66F8F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userId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 xml:space="preserve"> and</w:t>
      </w:r>
      <w:r w:rsidR="00672E9D">
        <w:rPr>
          <w:b/>
          <w:bCs/>
          <w:color w:val="FF0000" w:themeColor="accent2"/>
          <w:sz w:val="20"/>
          <w:szCs w:val="20"/>
        </w:rPr>
        <w:t xml:space="preserve"> </w:t>
      </w:r>
      <w:proofErr w:type="spellStart"/>
      <w:r w:rsidR="00F66F8F" w:rsidRPr="00F66F8F">
        <w:rPr>
          <w:b/>
          <w:bCs/>
          <w:color w:val="FF0000" w:themeColor="accent2"/>
          <w:sz w:val="20"/>
          <w:szCs w:val="20"/>
        </w:rPr>
        <w:t>userService</w:t>
      </w:r>
      <w:proofErr w:type="spellEnd"/>
      <w:r w:rsidR="00F66F8F" w:rsidRPr="00F66F8F">
        <w:rPr>
          <w:b/>
          <w:bCs/>
          <w:color w:val="FF0000" w:themeColor="accent2"/>
          <w:sz w:val="20"/>
          <w:szCs w:val="20"/>
        </w:rPr>
        <w:t>)</w:t>
      </w:r>
    </w:p>
    <w:p w14:paraId="604E1FE2" w14:textId="193A0426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 </w:t>
      </w:r>
      <w:r w:rsidR="00A2410F" w:rsidRPr="007B313D">
        <w:rPr>
          <w:color w:val="FF0000" w:themeColor="accent2"/>
        </w:rPr>
        <w:t>Middleware</w:t>
      </w:r>
      <w:r w:rsidR="005D3555">
        <w:rPr>
          <w:color w:val="FF0000" w:themeColor="accent2"/>
        </w:rPr>
        <w:t xml:space="preserve"> -&gt; 02/</w:t>
      </w:r>
      <w:r w:rsidR="00A2410F">
        <w:rPr>
          <w:color w:val="FF0000" w:themeColor="accent2"/>
        </w:rPr>
        <w:t>05 --</w:t>
      </w:r>
      <w:r w:rsidR="008477BF" w:rsidRPr="008477BF">
        <w:rPr>
          <w:b/>
          <w:bCs/>
          <w:color w:val="FF0000" w:themeColor="accent2"/>
          <w:sz w:val="32"/>
          <w:szCs w:val="32"/>
        </w:rPr>
        <w:t xml:space="preserve"> OK</w:t>
      </w:r>
    </w:p>
    <w:p w14:paraId="270C6939" w14:textId="25FB9D2A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7B313D">
        <w:rPr>
          <w:color w:val="FF0000" w:themeColor="accent2"/>
        </w:rPr>
        <w:t xml:space="preserve">Create and consume </w:t>
      </w:r>
      <w:r w:rsidR="00847F90" w:rsidRPr="007B313D">
        <w:rPr>
          <w:color w:val="FF0000" w:themeColor="accent2"/>
        </w:rPr>
        <w:t>NuGet</w:t>
      </w:r>
    </w:p>
    <w:p w14:paraId="1FC9B570" w14:textId="16ACDA74" w:rsidR="00AE2D8D" w:rsidRPr="007B313D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7B313D">
        <w:rPr>
          <w:color w:val="70AD47" w:themeColor="accent6"/>
        </w:rPr>
        <w:t xml:space="preserve">Consume an external </w:t>
      </w:r>
      <w:r w:rsidR="00A2410F" w:rsidRPr="007B313D">
        <w:rPr>
          <w:color w:val="70AD47" w:themeColor="accent6"/>
        </w:rPr>
        <w:t>NuGet</w:t>
      </w:r>
      <w:r w:rsidR="00A2410F">
        <w:rPr>
          <w:color w:val="70AD47" w:themeColor="accent6"/>
        </w:rPr>
        <w:t xml:space="preserve"> --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 OK</w:t>
      </w:r>
    </w:p>
    <w:p w14:paraId="0CF39D32" w14:textId="799CFBCB" w:rsidR="000D545B" w:rsidRPr="007B313D" w:rsidRDefault="000D545B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7B313D">
        <w:rPr>
          <w:color w:val="BF8F00" w:themeColor="accent4" w:themeShade="BF"/>
        </w:rPr>
        <w:t>Don’t allow social provider for Authentication</w:t>
      </w:r>
    </w:p>
    <w:p w14:paraId="16748931" w14:textId="6B61EC7B" w:rsidR="00BF2FF7" w:rsidRPr="00B833D0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versioning in API</w:t>
      </w:r>
      <w:r w:rsidR="00BD35A8">
        <w:rPr>
          <w:color w:val="70AD47" w:themeColor="accent6"/>
        </w:rPr>
        <w:t xml:space="preserve"> </w:t>
      </w:r>
      <w:r w:rsidR="00BD35A8" w:rsidRPr="00BD35A8">
        <w:rPr>
          <w:b/>
          <w:bCs/>
          <w:color w:val="70AD47" w:themeColor="accent6"/>
          <w:sz w:val="32"/>
          <w:szCs w:val="32"/>
        </w:rPr>
        <w:t>-- OK</w:t>
      </w:r>
    </w:p>
    <w:p w14:paraId="1EB8229F" w14:textId="746EE0AE" w:rsidR="000D545B" w:rsidRPr="00B833D0" w:rsidRDefault="000D545B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You can use </w:t>
      </w:r>
      <w:r w:rsidR="008A09A9" w:rsidRPr="00B833D0">
        <w:rPr>
          <w:color w:val="70AD47" w:themeColor="accent6"/>
        </w:rPr>
        <w:t>in Memory</w:t>
      </w:r>
      <w:r w:rsidRPr="00B833D0">
        <w:rPr>
          <w:color w:val="70AD47" w:themeColor="accent6"/>
        </w:rPr>
        <w:t xml:space="preserve"> DB if it’s </w:t>
      </w:r>
      <w:r w:rsidR="008A09A9" w:rsidRPr="00B833D0">
        <w:rPr>
          <w:color w:val="70AD47" w:themeColor="accent6"/>
        </w:rPr>
        <w:t>easier</w:t>
      </w:r>
      <w:r w:rsidRPr="00B833D0">
        <w:rPr>
          <w:color w:val="70AD47" w:themeColor="accent6"/>
        </w:rPr>
        <w:t xml:space="preserve"> for you</w:t>
      </w:r>
      <w:r w:rsidR="006A394D">
        <w:rPr>
          <w:color w:val="70AD47" w:themeColor="accent6"/>
        </w:rPr>
        <w:t xml:space="preserve"> – </w:t>
      </w:r>
      <w:r w:rsidR="006A394D" w:rsidRPr="006A394D">
        <w:rPr>
          <w:b/>
          <w:bCs/>
          <w:color w:val="70AD47" w:themeColor="accent6"/>
          <w:sz w:val="32"/>
          <w:szCs w:val="32"/>
        </w:rPr>
        <w:t xml:space="preserve">DB FIRST </w:t>
      </w:r>
      <w:r w:rsidR="001A37B1">
        <w:rPr>
          <w:b/>
          <w:bCs/>
          <w:color w:val="70AD47" w:themeColor="accent6"/>
          <w:sz w:val="32"/>
          <w:szCs w:val="32"/>
        </w:rPr>
        <w:t xml:space="preserve">| </w:t>
      </w:r>
      <w:r w:rsidR="006A394D" w:rsidRPr="006A394D">
        <w:rPr>
          <w:b/>
          <w:bCs/>
          <w:color w:val="70AD47" w:themeColor="accent6"/>
          <w:sz w:val="32"/>
          <w:szCs w:val="32"/>
        </w:rPr>
        <w:t>OK</w:t>
      </w:r>
    </w:p>
    <w:p w14:paraId="26CFB9FC" w14:textId="11F014BC" w:rsidR="00AE2D8D" w:rsidRDefault="00AE2D8D" w:rsidP="00AE2D8D"/>
    <w:p w14:paraId="425834EE" w14:textId="03D20533" w:rsidR="00AE2D8D" w:rsidRDefault="00AE2D8D" w:rsidP="00AE2D8D"/>
    <w:p w14:paraId="2B1E2EED" w14:textId="77777777" w:rsidR="00AE2D8D" w:rsidRDefault="00AE2D8D" w:rsidP="00AE2D8D"/>
    <w:p w14:paraId="33288A4C" w14:textId="354E5CE7" w:rsidR="00AE2D8D" w:rsidRDefault="00AE2D8D" w:rsidP="00AE2D8D"/>
    <w:p w14:paraId="1A4ED4D9" w14:textId="5D4854E2" w:rsidR="00AE2D8D" w:rsidRDefault="00AE2D8D" w:rsidP="00AE2D8D"/>
    <w:p w14:paraId="3AED49F4" w14:textId="3C3AE60A" w:rsidR="00AE2D8D" w:rsidRDefault="00AE2D8D" w:rsidP="00AE2D8D"/>
    <w:p w14:paraId="3A97E3A7" w14:textId="70054539" w:rsidR="00AE2D8D" w:rsidRDefault="00AE2D8D" w:rsidP="00AE2D8D"/>
    <w:p w14:paraId="52EFCC23" w14:textId="77777777" w:rsidR="00AE2D8D" w:rsidRDefault="00AE2D8D" w:rsidP="00AE2D8D"/>
    <w:p w14:paraId="5BFEB54A" w14:textId="33B42F06" w:rsidR="00494DE2" w:rsidRPr="00AE2D8D" w:rsidRDefault="00AE2D8D" w:rsidP="00AE2D8D">
      <w:pPr>
        <w:pStyle w:val="Titre2"/>
        <w:rPr>
          <w:rStyle w:val="lev"/>
          <w:b w:val="0"/>
          <w:bCs w:val="0"/>
          <w:color w:val="1F4E79" w:themeColor="accent1" w:themeShade="80"/>
        </w:rPr>
      </w:pPr>
      <w:r w:rsidRPr="00AE2D8D">
        <w:rPr>
          <w:rStyle w:val="lev"/>
          <w:b w:val="0"/>
          <w:bCs w:val="0"/>
          <w:color w:val="1F4E79" w:themeColor="accent1" w:themeShade="80"/>
        </w:rPr>
        <w:t xml:space="preserve">Technical </w:t>
      </w:r>
      <w:proofErr w:type="gramStart"/>
      <w:r w:rsidRPr="00AE2D8D">
        <w:rPr>
          <w:rStyle w:val="lev"/>
          <w:b w:val="0"/>
          <w:bCs w:val="0"/>
          <w:color w:val="1F4E79" w:themeColor="accent1" w:themeShade="80"/>
        </w:rPr>
        <w:t>part  :</w:t>
      </w:r>
      <w:proofErr w:type="gramEnd"/>
    </w:p>
    <w:p w14:paraId="35D2ABD2" w14:textId="6EDDB312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Secure an API using Auth0</w:t>
      </w:r>
    </w:p>
    <w:p w14:paraId="5642329B" w14:textId="741C3A64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Flow :</w:t>
      </w:r>
      <w:proofErr w:type="gramEnd"/>
      <w:r w:rsidRPr="00B833D0">
        <w:rPr>
          <w:color w:val="70AD47" w:themeColor="accent6"/>
        </w:rPr>
        <w:t xml:space="preserve"> Client Credential</w:t>
      </w:r>
    </w:p>
    <w:p w14:paraId="79F8F1C1" w14:textId="6EFF029B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Secure a WEBSITE using Auth0 </w:t>
      </w:r>
    </w:p>
    <w:p w14:paraId="67005926" w14:textId="4616CF99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proofErr w:type="gramStart"/>
      <w:r w:rsidRPr="00B833D0">
        <w:rPr>
          <w:color w:val="BF8F00" w:themeColor="accent4" w:themeShade="BF"/>
        </w:rPr>
        <w:t>Flow :</w:t>
      </w:r>
      <w:proofErr w:type="gramEnd"/>
      <w:r w:rsidRPr="00B833D0">
        <w:rPr>
          <w:color w:val="BF8F00" w:themeColor="accent4" w:themeShade="BF"/>
        </w:rPr>
        <w:t xml:space="preserve"> Authorization Code + PKCE</w:t>
      </w:r>
    </w:p>
    <w:p w14:paraId="7426F240" w14:textId="7AC0AD6C" w:rsidR="002105CA" w:rsidRPr="00B833D0" w:rsidRDefault="00AE2D8D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</w:t>
      </w:r>
      <w:r w:rsidR="002105CA" w:rsidRPr="00B833D0">
        <w:rPr>
          <w:color w:val="70AD47" w:themeColor="accent6"/>
        </w:rPr>
        <w:t>se token delivered from WEBSITE to use Backend API</w:t>
      </w:r>
    </w:p>
    <w:p w14:paraId="66809C04" w14:textId="2B2F2C7C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All requests coming from WEBSITE should use Backend API</w:t>
      </w:r>
    </w:p>
    <w:p w14:paraId="40365BBC" w14:textId="6F0DCAF6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 Role</w:t>
      </w:r>
    </w:p>
    <w:p w14:paraId="1E18011E" w14:textId="7F302797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Roles :</w:t>
      </w:r>
      <w:proofErr w:type="gramEnd"/>
      <w:r w:rsidRPr="00B833D0">
        <w:rPr>
          <w:color w:val="70AD47" w:themeColor="accent6"/>
        </w:rPr>
        <w:t xml:space="preserve"> </w:t>
      </w:r>
    </w:p>
    <w:p w14:paraId="44F70753" w14:textId="2DBA47A6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B0C9A6" w14:textId="635EBFF5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7A2EBF16" w14:textId="5E5B807F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2490F10E" w14:textId="756BBF2B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4191C371" w14:textId="0CDEDE55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Use </w:t>
      </w:r>
      <w:proofErr w:type="gramStart"/>
      <w:r w:rsidRPr="00B833D0">
        <w:rPr>
          <w:color w:val="70AD47" w:themeColor="accent6"/>
        </w:rPr>
        <w:t>Permission :</w:t>
      </w:r>
      <w:proofErr w:type="gramEnd"/>
      <w:r w:rsidRPr="00B833D0">
        <w:rPr>
          <w:color w:val="70AD47" w:themeColor="accent6"/>
        </w:rPr>
        <w:t xml:space="preserve"> </w:t>
      </w:r>
    </w:p>
    <w:p w14:paraId="5D040F3C" w14:textId="7D7C141F" w:rsidR="002105CA" w:rsidRPr="00B833D0" w:rsidRDefault="002105CA" w:rsidP="002105CA">
      <w:pPr>
        <w:pStyle w:val="Paragraphedeliste"/>
        <w:numPr>
          <w:ilvl w:val="1"/>
          <w:numId w:val="19"/>
        </w:numPr>
        <w:rPr>
          <w:color w:val="70AD47" w:themeColor="accent6"/>
        </w:rPr>
      </w:pPr>
      <w:proofErr w:type="gramStart"/>
      <w:r w:rsidRPr="00B833D0">
        <w:rPr>
          <w:color w:val="70AD47" w:themeColor="accent6"/>
        </w:rPr>
        <w:t>Permissions :</w:t>
      </w:r>
      <w:proofErr w:type="gramEnd"/>
      <w:r w:rsidRPr="00B833D0">
        <w:rPr>
          <w:color w:val="70AD47" w:themeColor="accent6"/>
        </w:rPr>
        <w:t xml:space="preserve"> </w:t>
      </w:r>
    </w:p>
    <w:p w14:paraId="1C1CD490" w14:textId="1629B298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8B5334E" w14:textId="7F87CB36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178BC404" w14:textId="742ABF3D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26F76DE4" w14:textId="117F613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5EC13EDD" w14:textId="2C531FD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Agent</w:t>
      </w:r>
    </w:p>
    <w:p w14:paraId="5BDC686E" w14:textId="0BF90380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write:messages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6B080629" w14:textId="574D4295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4A002831" w14:textId="12F35CB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1D38A330" w14:textId="72D877E4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User</w:t>
      </w:r>
    </w:p>
    <w:p w14:paraId="757C52EC" w14:textId="4FFC9E1D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read:users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294A95E7" w14:textId="1C1D248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50F02D2" w14:textId="33C257DA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Admin</w:t>
      </w:r>
    </w:p>
    <w:p w14:paraId="41B12102" w14:textId="6EB299DE" w:rsidR="002105CA" w:rsidRPr="00B833D0" w:rsidRDefault="002105CA" w:rsidP="002105CA">
      <w:pPr>
        <w:pStyle w:val="Paragraphedeliste"/>
        <w:numPr>
          <w:ilvl w:val="2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“</w:t>
      </w:r>
      <w:proofErr w:type="spellStart"/>
      <w:proofErr w:type="gramStart"/>
      <w:r w:rsidRPr="00B833D0">
        <w:rPr>
          <w:color w:val="70AD47" w:themeColor="accent6"/>
        </w:rPr>
        <w:t>write:users</w:t>
      </w:r>
      <w:proofErr w:type="spellEnd"/>
      <w:proofErr w:type="gramEnd"/>
      <w:r w:rsidRPr="00B833D0">
        <w:rPr>
          <w:color w:val="70AD47" w:themeColor="accent6"/>
        </w:rPr>
        <w:t>”</w:t>
      </w:r>
    </w:p>
    <w:p w14:paraId="54C5BBCE" w14:textId="6CDF57F7" w:rsidR="002105CA" w:rsidRPr="00B833D0" w:rsidRDefault="002105CA" w:rsidP="002105CA">
      <w:pPr>
        <w:pStyle w:val="Paragraphedeliste"/>
        <w:numPr>
          <w:ilvl w:val="3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Owner</w:t>
      </w:r>
    </w:p>
    <w:p w14:paraId="26E3D495" w14:textId="7B28CE38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A “end user” must have one and only one role.</w:t>
      </w:r>
    </w:p>
    <w:p w14:paraId="47645CB6" w14:textId="1DEE819F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Create and use a Middleware to manage Permissions/Roles</w:t>
      </w:r>
      <w:r w:rsidR="005D3555">
        <w:rPr>
          <w:color w:val="806000" w:themeColor="accent4" w:themeShade="80"/>
        </w:rPr>
        <w:t xml:space="preserve"> (02/05)</w:t>
      </w:r>
    </w:p>
    <w:p w14:paraId="129B7D7E" w14:textId="4191A6BB" w:rsidR="002105CA" w:rsidRPr="00B833D0" w:rsidRDefault="006A394D" w:rsidP="002105CA">
      <w:pPr>
        <w:pStyle w:val="Paragraphedeliste"/>
        <w:numPr>
          <w:ilvl w:val="1"/>
          <w:numId w:val="19"/>
        </w:numPr>
        <w:rPr>
          <w:color w:val="806000" w:themeColor="accent4" w:themeShade="80"/>
        </w:rPr>
      </w:pPr>
      <w:r w:rsidRPr="00B833D0">
        <w:rPr>
          <w:color w:val="806000" w:themeColor="accent4" w:themeShade="80"/>
        </w:rPr>
        <w:t>Meaning:</w:t>
      </w:r>
      <w:r w:rsidR="002105CA" w:rsidRPr="00B833D0">
        <w:rPr>
          <w:color w:val="806000" w:themeColor="accent4" w:themeShade="80"/>
        </w:rPr>
        <w:t xml:space="preserve"> I don’t want to see verification on Permission and/or Role on each controller</w:t>
      </w:r>
    </w:p>
    <w:p w14:paraId="139ACE43" w14:textId="058F086E" w:rsidR="00B343B5" w:rsidRPr="00B833D0" w:rsidRDefault="00B343B5" w:rsidP="00B343B5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B833D0">
        <w:rPr>
          <w:color w:val="FF0000" w:themeColor="accent2"/>
        </w:rPr>
        <w:t>Create a custom Middleware to manage exception</w:t>
      </w:r>
      <w:r w:rsidR="005D3555">
        <w:rPr>
          <w:color w:val="FF0000" w:themeColor="accent2"/>
        </w:rPr>
        <w:t xml:space="preserve"> (02/05)</w:t>
      </w:r>
      <w:r w:rsidR="00C76003">
        <w:rPr>
          <w:color w:val="FF0000" w:themeColor="accent2"/>
        </w:rPr>
        <w:t xml:space="preserve">   </w:t>
      </w:r>
      <w:r w:rsidR="00C76003" w:rsidRPr="00C76003">
        <w:rPr>
          <w:b/>
          <w:bCs/>
          <w:color w:val="FF0000" w:themeColor="accent2"/>
          <w:sz w:val="32"/>
          <w:szCs w:val="32"/>
        </w:rPr>
        <w:t>-- OK</w:t>
      </w:r>
    </w:p>
    <w:p w14:paraId="649D498A" w14:textId="3DE131F1" w:rsidR="002105CA" w:rsidRPr="00B833D0" w:rsidRDefault="002105CA" w:rsidP="002105CA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lastRenderedPageBreak/>
        <w:t>Consume an external API</w:t>
      </w:r>
    </w:p>
    <w:p w14:paraId="0345B003" w14:textId="2747D8FE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BF8F00" w:themeColor="accent4" w:themeShade="BF"/>
        </w:rPr>
      </w:pPr>
      <w:r w:rsidRPr="00B833D0">
        <w:rPr>
          <w:color w:val="BF8F00" w:themeColor="accent4" w:themeShade="BF"/>
        </w:rPr>
        <w:t xml:space="preserve">Don’t forget </w:t>
      </w:r>
      <w:proofErr w:type="gramStart"/>
      <w:r w:rsidR="00A2410F" w:rsidRPr="00B833D0">
        <w:rPr>
          <w:color w:val="BF8F00" w:themeColor="accent4" w:themeShade="BF"/>
        </w:rPr>
        <w:t>retry</w:t>
      </w:r>
      <w:proofErr w:type="gramEnd"/>
      <w:r w:rsidR="00A2410F" w:rsidRPr="00B833D0">
        <w:rPr>
          <w:color w:val="BF8F00" w:themeColor="accent4" w:themeShade="BF"/>
        </w:rPr>
        <w:t xml:space="preserve"> Policies</w:t>
      </w:r>
      <w:r w:rsidR="005D3555">
        <w:rPr>
          <w:color w:val="BF8F00" w:themeColor="accent4" w:themeShade="BF"/>
        </w:rPr>
        <w:t xml:space="preserve"> (02/05)</w:t>
      </w:r>
    </w:p>
    <w:p w14:paraId="7849D125" w14:textId="1FAD7667" w:rsidR="00494DE2" w:rsidRPr="00B833D0" w:rsidRDefault="00494DE2" w:rsidP="00494DE2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 xml:space="preserve">Make AJAX Call on Website level to call an external API </w:t>
      </w:r>
    </w:p>
    <w:p w14:paraId="5CA41CFE" w14:textId="7DC87D46" w:rsidR="00AE2D8D" w:rsidRPr="00B833D0" w:rsidRDefault="00AE2D8D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B833D0">
        <w:rPr>
          <w:color w:val="70AD47" w:themeColor="accent6"/>
        </w:rPr>
        <w:t>Call is done on View level</w:t>
      </w:r>
    </w:p>
    <w:p w14:paraId="1BD113B6" w14:textId="14079167" w:rsidR="00AE2D8D" w:rsidRPr="00AA75FC" w:rsidRDefault="00494DE2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FF0000" w:themeColor="accent2"/>
        </w:rPr>
        <w:t xml:space="preserve">Use </w:t>
      </w:r>
      <w:r w:rsidR="00F8670B" w:rsidRPr="00AA75FC">
        <w:rPr>
          <w:color w:val="FF0000" w:themeColor="accent2"/>
        </w:rPr>
        <w:t>Client-Side</w:t>
      </w:r>
      <w:r w:rsidRPr="00AA75FC">
        <w:rPr>
          <w:color w:val="FF0000" w:themeColor="accent2"/>
        </w:rPr>
        <w:t xml:space="preserve"> validation </w:t>
      </w:r>
      <w:r w:rsidR="005D3555">
        <w:rPr>
          <w:color w:val="FF0000" w:themeColor="accent2"/>
        </w:rPr>
        <w:t>(10/05)</w:t>
      </w:r>
      <w:r w:rsidR="00F8670B">
        <w:rPr>
          <w:color w:val="FF0000" w:themeColor="accent2"/>
        </w:rPr>
        <w:t xml:space="preserve"> </w:t>
      </w:r>
      <w:r>
        <w:t xml:space="preserve">AND </w:t>
      </w:r>
      <w:r w:rsidR="00A2410F" w:rsidRPr="00AA75FC">
        <w:rPr>
          <w:color w:val="70AD47" w:themeColor="accent6"/>
        </w:rPr>
        <w:t>Server-Side</w:t>
      </w:r>
      <w:r w:rsidRPr="00AA75FC">
        <w:rPr>
          <w:color w:val="70AD47" w:themeColor="accent6"/>
        </w:rPr>
        <w:t xml:space="preserve"> validation for Website</w:t>
      </w:r>
    </w:p>
    <w:p w14:paraId="1A2C90A4" w14:textId="77777777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BF8F00" w:themeColor="accent4" w:themeShade="BF"/>
        </w:rPr>
      </w:pPr>
      <w:r w:rsidRPr="00AA75FC">
        <w:rPr>
          <w:color w:val="BF8F00" w:themeColor="accent4" w:themeShade="BF"/>
        </w:rPr>
        <w:t>Use pagination for Grid having more than 50 results</w:t>
      </w:r>
    </w:p>
    <w:p w14:paraId="3AB5A5AA" w14:textId="0F7AE5BC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Create some script on WEBSITE level</w:t>
      </w:r>
    </w:p>
    <w:p w14:paraId="78CC2826" w14:textId="752878C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FF0000" w:themeColor="accent2"/>
        </w:rPr>
      </w:pPr>
      <w:r w:rsidRPr="00AA75FC">
        <w:rPr>
          <w:color w:val="FF0000" w:themeColor="accent2"/>
        </w:rPr>
        <w:t xml:space="preserve">Create a dedicated </w:t>
      </w:r>
      <w:r w:rsidR="00F8670B">
        <w:rPr>
          <w:color w:val="FF0000" w:themeColor="accent2"/>
        </w:rPr>
        <w:t>N</w:t>
      </w:r>
      <w:r w:rsidRPr="00AA75FC">
        <w:rPr>
          <w:color w:val="FF0000" w:themeColor="accent2"/>
        </w:rPr>
        <w:t>u</w:t>
      </w:r>
      <w:r w:rsidR="00F8670B">
        <w:rPr>
          <w:color w:val="FF0000" w:themeColor="accent2"/>
        </w:rPr>
        <w:t>G</w:t>
      </w:r>
      <w:r w:rsidRPr="00AA75FC">
        <w:rPr>
          <w:color w:val="FF0000" w:themeColor="accent2"/>
        </w:rPr>
        <w:t>et and use it in the project</w:t>
      </w:r>
      <w:r w:rsidR="005D3555">
        <w:rPr>
          <w:color w:val="FF0000" w:themeColor="accent2"/>
        </w:rPr>
        <w:t xml:space="preserve"> (02/05)</w:t>
      </w:r>
    </w:p>
    <w:p w14:paraId="2973A6A4" w14:textId="22DD68E2" w:rsidR="00AE2D8D" w:rsidRPr="00D35E14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D35E14">
        <w:rPr>
          <w:color w:val="70AD47" w:themeColor="accent6"/>
        </w:rPr>
        <w:t xml:space="preserve">Consume a </w:t>
      </w:r>
      <w:r w:rsidR="00F8670B" w:rsidRPr="00D35E14">
        <w:rPr>
          <w:color w:val="70AD47" w:themeColor="accent6"/>
        </w:rPr>
        <w:t>NuGet</w:t>
      </w:r>
      <w:r w:rsidRPr="00D35E14">
        <w:rPr>
          <w:color w:val="70AD47" w:themeColor="accent6"/>
        </w:rPr>
        <w:t xml:space="preserve"> and explain your choice</w:t>
      </w:r>
      <w:r w:rsidR="00543ED0">
        <w:rPr>
          <w:color w:val="70AD47" w:themeColor="accent6"/>
        </w:rPr>
        <w:t xml:space="preserve">   </w:t>
      </w:r>
      <w:r w:rsidR="00543ED0" w:rsidRPr="00543ED0">
        <w:rPr>
          <w:b/>
          <w:bCs/>
          <w:color w:val="70AD47" w:themeColor="accent6"/>
          <w:sz w:val="32"/>
          <w:szCs w:val="32"/>
        </w:rPr>
        <w:t>-- OK</w:t>
      </w:r>
    </w:p>
    <w:p w14:paraId="14D0BB34" w14:textId="699C6963" w:rsidR="00AE2D8D" w:rsidRPr="00AA75FC" w:rsidRDefault="00AE2D8D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Consume and use some script on WEBSITE level</w:t>
      </w:r>
    </w:p>
    <w:p w14:paraId="3083EDC2" w14:textId="6768CA12" w:rsidR="00BF2FF7" w:rsidRPr="00AA75FC" w:rsidRDefault="00BF2FF7" w:rsidP="00AE2D8D">
      <w:pPr>
        <w:pStyle w:val="Paragraphedeliste"/>
        <w:numPr>
          <w:ilvl w:val="0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 xml:space="preserve">Use Versioning </w:t>
      </w:r>
      <w:r w:rsidR="00F8670B" w:rsidRPr="00AA75FC">
        <w:rPr>
          <w:color w:val="70AD47" w:themeColor="accent6"/>
        </w:rPr>
        <w:t>API</w:t>
      </w:r>
      <w:r w:rsidR="00F8670B">
        <w:rPr>
          <w:color w:val="70AD47" w:themeColor="accent6"/>
        </w:rPr>
        <w:t xml:space="preserve"> -</w:t>
      </w:r>
      <w:r w:rsidR="005C7160">
        <w:rPr>
          <w:color w:val="70AD47" w:themeColor="accent6"/>
        </w:rPr>
        <w:t xml:space="preserve"> </w:t>
      </w:r>
      <w:r w:rsidR="005C7160" w:rsidRPr="005C7160">
        <w:rPr>
          <w:b/>
          <w:bCs/>
          <w:color w:val="70AD47" w:themeColor="accent6"/>
          <w:sz w:val="32"/>
          <w:szCs w:val="32"/>
        </w:rPr>
        <w:t>OK</w:t>
      </w:r>
    </w:p>
    <w:p w14:paraId="008B214A" w14:textId="1E0A2D89" w:rsidR="00AE2D8D" w:rsidRPr="005D3555" w:rsidRDefault="00BF2FF7" w:rsidP="00AE2D8D">
      <w:pPr>
        <w:pStyle w:val="Paragraphedeliste"/>
        <w:numPr>
          <w:ilvl w:val="1"/>
          <w:numId w:val="19"/>
        </w:numPr>
        <w:rPr>
          <w:color w:val="70AD47" w:themeColor="accent6"/>
        </w:rPr>
      </w:pPr>
      <w:r w:rsidRPr="00AA75FC">
        <w:rPr>
          <w:color w:val="70AD47" w:themeColor="accent6"/>
        </w:rPr>
        <w:t>Give versioning in a header with date format like DD-MM-YYYY</w:t>
      </w:r>
      <w:r w:rsidR="00CA79B4">
        <w:rPr>
          <w:color w:val="70AD47" w:themeColor="accent6"/>
        </w:rPr>
        <w:t xml:space="preserve"> </w:t>
      </w:r>
      <w:r w:rsidR="00F55A71">
        <w:rPr>
          <w:color w:val="70AD47" w:themeColor="accent6"/>
        </w:rPr>
        <w:t>–</w:t>
      </w:r>
      <w:r w:rsidR="00CA79B4">
        <w:rPr>
          <w:color w:val="70AD47" w:themeColor="accent6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STILL</w:t>
      </w:r>
      <w:r w:rsidR="00F55A71">
        <w:rPr>
          <w:b/>
          <w:bCs/>
          <w:color w:val="70AD47" w:themeColor="accent6"/>
          <w:sz w:val="32"/>
          <w:szCs w:val="32"/>
        </w:rPr>
        <w:t xml:space="preserve"> </w:t>
      </w:r>
      <w:r w:rsidR="00CA79B4" w:rsidRPr="00CA79B4">
        <w:rPr>
          <w:b/>
          <w:bCs/>
          <w:color w:val="70AD47" w:themeColor="accent6"/>
          <w:sz w:val="32"/>
          <w:szCs w:val="32"/>
        </w:rPr>
        <w:t>THIS</w:t>
      </w:r>
    </w:p>
    <w:p w14:paraId="40C3535D" w14:textId="2061FB31" w:rsidR="00AE2D8D" w:rsidRDefault="00AE2D8D" w:rsidP="00AE2D8D"/>
    <w:p w14:paraId="69EE498F" w14:textId="4D1863C4" w:rsidR="00AE2D8D" w:rsidRDefault="00AE2D8D" w:rsidP="00AE2D8D"/>
    <w:p w14:paraId="3BB82255" w14:textId="2209DF56" w:rsidR="006E4149" w:rsidRDefault="006E4149" w:rsidP="00AE2D8D"/>
    <w:p w14:paraId="6FC9B284" w14:textId="27D26EB6" w:rsidR="006E4149" w:rsidRDefault="006E4149" w:rsidP="00AE2D8D"/>
    <w:p w14:paraId="4EEE003A" w14:textId="77777777" w:rsidR="006E4149" w:rsidRDefault="006E4149" w:rsidP="00AE2D8D"/>
    <w:p w14:paraId="20FC1B51" w14:textId="02B0C06E" w:rsidR="00AE2D8D" w:rsidRDefault="00AE2D8D" w:rsidP="00AE2D8D"/>
    <w:p w14:paraId="51D2F2CF" w14:textId="24B9C78B" w:rsidR="00AE2D8D" w:rsidRDefault="00AE2D8D" w:rsidP="00AE2D8D"/>
    <w:p w14:paraId="0628EFE6" w14:textId="6B87FA35" w:rsidR="00AE2D8D" w:rsidRDefault="00AE2D8D" w:rsidP="00AE2D8D"/>
    <w:p w14:paraId="5A96B12C" w14:textId="6217D0CE" w:rsidR="00AE2D8D" w:rsidRDefault="00AE2D8D" w:rsidP="00AE2D8D"/>
    <w:p w14:paraId="46B25749" w14:textId="42CB6D4D" w:rsidR="00AE2D8D" w:rsidRDefault="00AE2D8D" w:rsidP="00AE2D8D"/>
    <w:p w14:paraId="112CFE63" w14:textId="0627E686" w:rsidR="00AE2D8D" w:rsidRDefault="00AE2D8D" w:rsidP="00AE2D8D"/>
    <w:p w14:paraId="43C34BE4" w14:textId="36433FEC" w:rsidR="00AE2D8D" w:rsidRDefault="00AE2D8D" w:rsidP="00AE2D8D"/>
    <w:p w14:paraId="4CF80F42" w14:textId="636E3E9A" w:rsidR="00AE2D8D" w:rsidRDefault="00AE2D8D" w:rsidP="00AE2D8D"/>
    <w:p w14:paraId="17647BCE" w14:textId="04EE49DC" w:rsidR="00AE2D8D" w:rsidRDefault="00AE2D8D" w:rsidP="00AE2D8D"/>
    <w:p w14:paraId="44941CFE" w14:textId="01290C3A" w:rsidR="00AE2D8D" w:rsidRDefault="00AE2D8D" w:rsidP="00AE2D8D"/>
    <w:p w14:paraId="1EC6B948" w14:textId="48BEB914" w:rsidR="00AE2D8D" w:rsidRDefault="00AE2D8D" w:rsidP="00AE2D8D"/>
    <w:p w14:paraId="57CF02E7" w14:textId="3BAF36C7" w:rsidR="00AE2D8D" w:rsidRDefault="00AE2D8D" w:rsidP="00AE2D8D"/>
    <w:p w14:paraId="2E344530" w14:textId="264F1BFB" w:rsidR="00364DFF" w:rsidRDefault="00364DFF" w:rsidP="00AE2D8D"/>
    <w:p w14:paraId="43F121FB" w14:textId="77777777" w:rsidR="00364DFF" w:rsidRDefault="00364DFF" w:rsidP="00AE2D8D"/>
    <w:p w14:paraId="0F38F7E0" w14:textId="683B8C25" w:rsidR="00AE2D8D" w:rsidRDefault="00AE2D8D" w:rsidP="00AE2D8D">
      <w:pPr>
        <w:pStyle w:val="Titre2"/>
      </w:pPr>
      <w:proofErr w:type="gramStart"/>
      <w:r>
        <w:t>Functionality :</w:t>
      </w:r>
      <w:proofErr w:type="gramEnd"/>
      <w:r>
        <w:t xml:space="preserve"> </w:t>
      </w:r>
    </w:p>
    <w:p w14:paraId="51D20D9A" w14:textId="605E4AF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Have a Single Sign On page with some </w:t>
      </w:r>
      <w:proofErr w:type="gramStart"/>
      <w:r w:rsidRPr="00AA75FC">
        <w:rPr>
          <w:color w:val="70AD47" w:themeColor="accent6"/>
          <w:lang w:val="en"/>
        </w:rPr>
        <w:t>customization</w:t>
      </w:r>
      <w:proofErr w:type="gramEnd"/>
    </w:p>
    <w:p w14:paraId="1C6DB6A0" w14:textId="777EFC9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Sending an email for </w:t>
      </w:r>
      <w:r w:rsidR="000D545B" w:rsidRPr="00AA75FC">
        <w:rPr>
          <w:color w:val="70AD47" w:themeColor="accent6"/>
          <w:lang w:val="en"/>
        </w:rPr>
        <w:t>activate account for new user created</w:t>
      </w:r>
    </w:p>
    <w:p w14:paraId="58C453AE" w14:textId="0B6052D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Sending an email for reset password</w:t>
      </w:r>
    </w:p>
    <w:p w14:paraId="4BA792F3" w14:textId="6E55B067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Create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685D5C9F" w14:textId="1FA1D139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Update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1DE43035" w14:textId="43162100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 xml:space="preserve">Delete </w:t>
      </w:r>
      <w:proofErr w:type="gramStart"/>
      <w:r w:rsidRPr="00AA75FC">
        <w:rPr>
          <w:color w:val="70AD47" w:themeColor="accent6"/>
          <w:lang w:val="en"/>
        </w:rPr>
        <w:t>an</w:t>
      </w:r>
      <w:proofErr w:type="gramEnd"/>
      <w:r w:rsidRPr="00AA75FC">
        <w:rPr>
          <w:color w:val="70AD47" w:themeColor="accent6"/>
          <w:lang w:val="en"/>
        </w:rPr>
        <w:t xml:space="preserve"> user</w:t>
      </w:r>
    </w:p>
    <w:p w14:paraId="4228BE71" w14:textId="6A53B764" w:rsidR="00AE2D8D" w:rsidRPr="00AA75FC" w:rsidRDefault="00AE2D8D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users</w:t>
      </w:r>
    </w:p>
    <w:p w14:paraId="28AF762F" w14:textId="20B42C22" w:rsidR="00AE2D8D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Assign a role to a user</w:t>
      </w:r>
    </w:p>
    <w:p w14:paraId="3B0DC80D" w14:textId="6530AA81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Create a message</w:t>
      </w:r>
    </w:p>
    <w:p w14:paraId="1709F56E" w14:textId="7CBC5438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Update a message</w:t>
      </w:r>
    </w:p>
    <w:p w14:paraId="5FF7EAA4" w14:textId="5BDF6F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Deleted a message</w:t>
      </w:r>
    </w:p>
    <w:p w14:paraId="25CDB9D7" w14:textId="6F1F111E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List message</w:t>
      </w:r>
    </w:p>
    <w:p w14:paraId="15E08BA9" w14:textId="77338AB7" w:rsidR="000D545B" w:rsidRPr="00AA75FC" w:rsidRDefault="000D545B" w:rsidP="00AE2D8D">
      <w:pPr>
        <w:pStyle w:val="Paragraphedeliste"/>
        <w:numPr>
          <w:ilvl w:val="0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Base on role</w:t>
      </w:r>
    </w:p>
    <w:p w14:paraId="4E69BAF7" w14:textId="43ECA419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Hidden some functionality</w:t>
      </w:r>
    </w:p>
    <w:p w14:paraId="2D7D888F" w14:textId="7A893CC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70AD47" w:themeColor="accent6"/>
          <w:lang w:val="en"/>
        </w:rPr>
      </w:pPr>
      <w:r w:rsidRPr="00AA75FC">
        <w:rPr>
          <w:color w:val="70AD47" w:themeColor="accent6"/>
          <w:lang w:val="en"/>
        </w:rPr>
        <w:t>Restrict access base on permission associated to the role</w:t>
      </w:r>
    </w:p>
    <w:p w14:paraId="7DEC93AC" w14:textId="3EF2A2B5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Having a dropdown depending </w:t>
      </w:r>
      <w:proofErr w:type="gramStart"/>
      <w:r w:rsidRPr="00AA75FC">
        <w:rPr>
          <w:color w:val="BF8F00" w:themeColor="accent4" w:themeShade="BF"/>
          <w:lang w:val="en"/>
        </w:rPr>
        <w:t>from</w:t>
      </w:r>
      <w:proofErr w:type="gramEnd"/>
      <w:r w:rsidRPr="00AA75FC">
        <w:rPr>
          <w:color w:val="BF8F00" w:themeColor="accent4" w:themeShade="BF"/>
          <w:lang w:val="en"/>
        </w:rPr>
        <w:t xml:space="preserve"> another dropdown</w:t>
      </w:r>
    </w:p>
    <w:p w14:paraId="7D58C0EF" w14:textId="0F435C40" w:rsidR="000D545B" w:rsidRPr="00AA75FC" w:rsidRDefault="000D545B" w:rsidP="000D545B">
      <w:pPr>
        <w:pStyle w:val="Paragraphedeliste"/>
        <w:numPr>
          <w:ilvl w:val="1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Example :</w:t>
      </w:r>
      <w:proofErr w:type="gramEnd"/>
    </w:p>
    <w:p w14:paraId="2636B527" w14:textId="252BAAFB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Dropdown</w:t>
      </w:r>
      <w:proofErr w:type="gramStart"/>
      <w:r w:rsidRPr="00AA75FC">
        <w:rPr>
          <w:color w:val="BF8F00" w:themeColor="accent4" w:themeShade="BF"/>
          <w:lang w:val="en"/>
        </w:rPr>
        <w:t>1 :</w:t>
      </w:r>
      <w:proofErr w:type="gramEnd"/>
      <w:r w:rsidRPr="00AA75FC">
        <w:rPr>
          <w:color w:val="BF8F00" w:themeColor="accent4" w:themeShade="BF"/>
          <w:lang w:val="en"/>
        </w:rPr>
        <w:t xml:space="preserve"> </w:t>
      </w:r>
    </w:p>
    <w:p w14:paraId="174B217F" w14:textId="0AB6F088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“1- Yes”</w:t>
      </w:r>
    </w:p>
    <w:p w14:paraId="3D465A06" w14:textId="7EC9BDB3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“2- No”</w:t>
      </w:r>
    </w:p>
    <w:p w14:paraId="1C7F6D2C" w14:textId="5902AAE7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proofErr w:type="gramStart"/>
      <w:r w:rsidRPr="00AA75FC">
        <w:rPr>
          <w:color w:val="BF8F00" w:themeColor="accent4" w:themeShade="BF"/>
          <w:lang w:val="en"/>
        </w:rPr>
        <w:t>Value :</w:t>
      </w:r>
      <w:proofErr w:type="gramEnd"/>
      <w:r w:rsidRPr="00AA75FC">
        <w:rPr>
          <w:color w:val="BF8F00" w:themeColor="accent4" w:themeShade="BF"/>
          <w:lang w:val="en"/>
        </w:rPr>
        <w:t xml:space="preserve"> “3- Other”</w:t>
      </w:r>
    </w:p>
    <w:p w14:paraId="56634AC4" w14:textId="252777B2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Other </w:t>
      </w:r>
    </w:p>
    <w:p w14:paraId="76279D9C" w14:textId="4DFAC29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required textbox</w:t>
      </w:r>
    </w:p>
    <w:p w14:paraId="28088A07" w14:textId="539CA56F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Hide second dropdown</w:t>
      </w:r>
    </w:p>
    <w:p w14:paraId="2DDEF5D5" w14:textId="2CA2C8F9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Yes </w:t>
      </w:r>
    </w:p>
    <w:p w14:paraId="7C04D225" w14:textId="5F64E0BB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>Show a list of cars in a second dropdown</w:t>
      </w:r>
    </w:p>
    <w:p w14:paraId="3C0E44DE" w14:textId="71FACC03" w:rsidR="000D545B" w:rsidRPr="00AA75FC" w:rsidRDefault="000D545B" w:rsidP="000D545B">
      <w:pPr>
        <w:pStyle w:val="Paragraphedeliste"/>
        <w:numPr>
          <w:ilvl w:val="2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If No </w:t>
      </w:r>
    </w:p>
    <w:p w14:paraId="5752FA33" w14:textId="011229FA" w:rsidR="000D545B" w:rsidRPr="00AA75FC" w:rsidRDefault="000D545B" w:rsidP="000D545B">
      <w:pPr>
        <w:pStyle w:val="Paragraphedeliste"/>
        <w:numPr>
          <w:ilvl w:val="3"/>
          <w:numId w:val="21"/>
        </w:numPr>
        <w:rPr>
          <w:color w:val="BF8F00" w:themeColor="accent4" w:themeShade="BF"/>
          <w:lang w:val="en"/>
        </w:rPr>
      </w:pPr>
      <w:r w:rsidRPr="00AA75FC">
        <w:rPr>
          <w:color w:val="BF8F00" w:themeColor="accent4" w:themeShade="BF"/>
          <w:lang w:val="en"/>
        </w:rPr>
        <w:t xml:space="preserve">Show a list of </w:t>
      </w:r>
      <w:proofErr w:type="gramStart"/>
      <w:r w:rsidRPr="00AA75FC">
        <w:rPr>
          <w:color w:val="BF8F00" w:themeColor="accent4" w:themeShade="BF"/>
          <w:lang w:val="en"/>
        </w:rPr>
        <w:t>bike</w:t>
      </w:r>
      <w:proofErr w:type="gramEnd"/>
      <w:r w:rsidRPr="00AA75FC">
        <w:rPr>
          <w:color w:val="BF8F00" w:themeColor="accent4" w:themeShade="BF"/>
          <w:lang w:val="en"/>
        </w:rPr>
        <w:t xml:space="preserve"> in a second dropdown</w:t>
      </w:r>
    </w:p>
    <w:p w14:paraId="5EC3F669" w14:textId="45E5CF91" w:rsidR="000D545B" w:rsidRPr="00AA75FC" w:rsidRDefault="000D545B" w:rsidP="000D545B">
      <w:pPr>
        <w:pStyle w:val="Paragraphedeliste"/>
        <w:numPr>
          <w:ilvl w:val="0"/>
          <w:numId w:val="21"/>
        </w:numPr>
        <w:rPr>
          <w:color w:val="FF0000" w:themeColor="accent2"/>
          <w:lang w:val="en"/>
        </w:rPr>
      </w:pPr>
      <w:r w:rsidRPr="00AA75FC">
        <w:rPr>
          <w:color w:val="FF0000" w:themeColor="accent2"/>
          <w:lang w:val="en"/>
        </w:rPr>
        <w:t>Use Chart from google to use google API</w:t>
      </w:r>
      <w:r w:rsidR="005D3555">
        <w:rPr>
          <w:color w:val="FF0000" w:themeColor="accent2"/>
          <w:lang w:val="en"/>
        </w:rPr>
        <w:t xml:space="preserve"> – WON’T DO</w:t>
      </w:r>
    </w:p>
    <w:p w14:paraId="63C84701" w14:textId="4F5D6480" w:rsidR="00AE2D8D" w:rsidRPr="000D545B" w:rsidRDefault="000D545B" w:rsidP="00AD5F7C">
      <w:pPr>
        <w:pStyle w:val="Paragraphedeliste"/>
        <w:numPr>
          <w:ilvl w:val="0"/>
          <w:numId w:val="21"/>
        </w:numPr>
      </w:pPr>
      <w:r w:rsidRPr="00D35E14">
        <w:rPr>
          <w:color w:val="70AD47" w:themeColor="accent6"/>
          <w:lang w:val="en"/>
        </w:rPr>
        <w:t xml:space="preserve">Show a list coming from an external API </w:t>
      </w:r>
      <w:r>
        <w:rPr>
          <w:lang w:val="en"/>
        </w:rPr>
        <w:t>and use pagination</w:t>
      </w:r>
      <w:r w:rsidR="005D3555">
        <w:rPr>
          <w:lang w:val="en"/>
        </w:rPr>
        <w:t xml:space="preserve"> </w:t>
      </w:r>
      <w:r w:rsidR="008F4B4D">
        <w:rPr>
          <w:lang w:val="en"/>
        </w:rPr>
        <w:t xml:space="preserve">  -- </w:t>
      </w:r>
      <w:r w:rsidR="008F4B4D" w:rsidRPr="008F4B4D">
        <w:rPr>
          <w:b/>
          <w:bCs/>
          <w:color w:val="70AD47" w:themeColor="accent6"/>
          <w:sz w:val="32"/>
          <w:szCs w:val="32"/>
          <w:lang w:val="en"/>
        </w:rPr>
        <w:t>Pagination OK – Still API to consume</w:t>
      </w:r>
    </w:p>
    <w:p w14:paraId="6EE16D9B" w14:textId="245EF5F7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70AD47" w:themeColor="accent6"/>
        </w:rPr>
      </w:pPr>
      <w:r w:rsidRPr="00D35E14">
        <w:rPr>
          <w:color w:val="70AD47" w:themeColor="accent6"/>
          <w:lang w:val="en"/>
        </w:rPr>
        <w:t>Show different layout based on user role</w:t>
      </w:r>
    </w:p>
    <w:p w14:paraId="6A0EDD38" w14:textId="691595C4" w:rsidR="000D545B" w:rsidRPr="00D35E14" w:rsidRDefault="000D545B" w:rsidP="00AD5F7C">
      <w:pPr>
        <w:pStyle w:val="Paragraphedeliste"/>
        <w:numPr>
          <w:ilvl w:val="0"/>
          <w:numId w:val="21"/>
        </w:numPr>
        <w:rPr>
          <w:color w:val="FF0000" w:themeColor="accent2"/>
        </w:rPr>
      </w:pPr>
      <w:r w:rsidRPr="00D35E14">
        <w:rPr>
          <w:color w:val="FF0000" w:themeColor="accent2"/>
          <w:lang w:val="en"/>
        </w:rPr>
        <w:t xml:space="preserve">Use </w:t>
      </w:r>
      <w:proofErr w:type="spellStart"/>
      <w:r w:rsidRPr="00D35E14">
        <w:rPr>
          <w:color w:val="FF0000" w:themeColor="accent2"/>
          <w:lang w:val="en"/>
        </w:rPr>
        <w:t>Toastr</w:t>
      </w:r>
      <w:proofErr w:type="spellEnd"/>
      <w:r w:rsidRPr="00D35E14">
        <w:rPr>
          <w:color w:val="FF0000" w:themeColor="accent2"/>
          <w:lang w:val="en"/>
        </w:rPr>
        <w:t xml:space="preserve"> for notification after save for example</w:t>
      </w:r>
    </w:p>
    <w:p w14:paraId="7C1F6FEB" w14:textId="15892617" w:rsidR="000D545B" w:rsidRDefault="000D545B" w:rsidP="000D545B">
      <w:pPr>
        <w:pStyle w:val="Paragraphedeliste"/>
        <w:numPr>
          <w:ilvl w:val="1"/>
          <w:numId w:val="21"/>
        </w:numPr>
      </w:pPr>
      <w:proofErr w:type="gramStart"/>
      <w:r w:rsidRPr="00D35E14">
        <w:rPr>
          <w:color w:val="FF0000" w:themeColor="accent2"/>
        </w:rPr>
        <w:t>Example :</w:t>
      </w:r>
      <w:proofErr w:type="gramEnd"/>
      <w:r w:rsidRPr="00D35E14">
        <w:rPr>
          <w:color w:val="FF0000" w:themeColor="accent2"/>
        </w:rPr>
        <w:t xml:space="preserve"> “new user created</w:t>
      </w:r>
      <w:r>
        <w:t>”</w:t>
      </w:r>
    </w:p>
    <w:p w14:paraId="49870956" w14:textId="163C1083" w:rsidR="00B343B5" w:rsidRPr="00D35E14" w:rsidRDefault="00B343B5" w:rsidP="00B343B5">
      <w:pPr>
        <w:pStyle w:val="Paragraphedeliste"/>
        <w:numPr>
          <w:ilvl w:val="0"/>
          <w:numId w:val="21"/>
        </w:numPr>
        <w:rPr>
          <w:color w:val="BF8F00" w:themeColor="accent4" w:themeShade="BF"/>
        </w:rPr>
      </w:pPr>
      <w:r w:rsidRPr="00D35E14">
        <w:rPr>
          <w:color w:val="BF8F00" w:themeColor="accent4" w:themeShade="BF"/>
        </w:rPr>
        <w:t xml:space="preserve">CRUD on a dedicate </w:t>
      </w:r>
      <w:proofErr w:type="spellStart"/>
      <w:r w:rsidR="008F4B4D">
        <w:rPr>
          <w:color w:val="BF8F00" w:themeColor="accent4" w:themeShade="BF"/>
        </w:rPr>
        <w:t>projet</w:t>
      </w:r>
      <w:proofErr w:type="spellEnd"/>
      <w:r w:rsidR="00C36848">
        <w:rPr>
          <w:color w:val="BF8F00" w:themeColor="accent4" w:themeShade="BF"/>
        </w:rPr>
        <w:t xml:space="preserve">    </w:t>
      </w:r>
      <w:r w:rsidR="00C36848" w:rsidRPr="00C36848">
        <w:rPr>
          <w:b/>
          <w:bCs/>
          <w:color w:val="BF8F00" w:themeColor="accent4" w:themeShade="BF"/>
          <w:sz w:val="32"/>
          <w:szCs w:val="32"/>
        </w:rPr>
        <w:t>-- OK</w:t>
      </w:r>
    </w:p>
    <w:p w14:paraId="6F2139EE" w14:textId="77777777" w:rsidR="000D545B" w:rsidRPr="000D545B" w:rsidRDefault="000D545B" w:rsidP="000D545B">
      <w:pPr>
        <w:ind w:left="360"/>
      </w:pPr>
    </w:p>
    <w:sectPr w:rsidR="000D545B" w:rsidRPr="000D545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1EAC" w14:textId="77777777" w:rsidR="00CE279D" w:rsidRDefault="00CE279D">
      <w:pPr>
        <w:spacing w:line="240" w:lineRule="auto"/>
      </w:pPr>
      <w:r>
        <w:separator/>
      </w:r>
    </w:p>
  </w:endnote>
  <w:endnote w:type="continuationSeparator" w:id="0">
    <w:p w14:paraId="21C7AF74" w14:textId="77777777" w:rsidR="00CE279D" w:rsidRDefault="00CE2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FC3C" w14:textId="77777777" w:rsidR="00CE279D" w:rsidRDefault="00CE279D">
      <w:pPr>
        <w:spacing w:line="240" w:lineRule="auto"/>
      </w:pPr>
      <w:r>
        <w:separator/>
      </w:r>
    </w:p>
  </w:footnote>
  <w:footnote w:type="continuationSeparator" w:id="0">
    <w:p w14:paraId="22E2A5DA" w14:textId="77777777" w:rsidR="00CE279D" w:rsidRDefault="00CE27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05488"/>
    <w:multiLevelType w:val="hybridMultilevel"/>
    <w:tmpl w:val="40C2DC08"/>
    <w:lvl w:ilvl="0" w:tplc="2000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89236B"/>
    <w:multiLevelType w:val="hybridMultilevel"/>
    <w:tmpl w:val="D520B5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6B68"/>
    <w:multiLevelType w:val="hybridMultilevel"/>
    <w:tmpl w:val="A18AD8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enum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296687234">
    <w:abstractNumId w:val="13"/>
  </w:num>
  <w:num w:numId="2" w16cid:durableId="287779867">
    <w:abstractNumId w:val="13"/>
    <w:lvlOverride w:ilvl="0">
      <w:startOverride w:val="1"/>
    </w:lvlOverride>
  </w:num>
  <w:num w:numId="3" w16cid:durableId="580992544">
    <w:abstractNumId w:val="13"/>
  </w:num>
  <w:num w:numId="4" w16cid:durableId="889269427">
    <w:abstractNumId w:val="13"/>
    <w:lvlOverride w:ilvl="0">
      <w:startOverride w:val="1"/>
    </w:lvlOverride>
  </w:num>
  <w:num w:numId="5" w16cid:durableId="1083915283">
    <w:abstractNumId w:val="8"/>
  </w:num>
  <w:num w:numId="6" w16cid:durableId="1509372536">
    <w:abstractNumId w:val="13"/>
    <w:lvlOverride w:ilvl="0">
      <w:startOverride w:val="1"/>
    </w:lvlOverride>
  </w:num>
  <w:num w:numId="7" w16cid:durableId="590855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00771385">
    <w:abstractNumId w:val="10"/>
  </w:num>
  <w:num w:numId="9" w16cid:durableId="79896208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9118079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45316496">
    <w:abstractNumId w:val="7"/>
  </w:num>
  <w:num w:numId="12" w16cid:durableId="1095785163">
    <w:abstractNumId w:val="6"/>
  </w:num>
  <w:num w:numId="13" w16cid:durableId="1505585887">
    <w:abstractNumId w:val="5"/>
  </w:num>
  <w:num w:numId="14" w16cid:durableId="1287589965">
    <w:abstractNumId w:val="4"/>
  </w:num>
  <w:num w:numId="15" w16cid:durableId="271941048">
    <w:abstractNumId w:val="3"/>
  </w:num>
  <w:num w:numId="16" w16cid:durableId="546114475">
    <w:abstractNumId w:val="2"/>
  </w:num>
  <w:num w:numId="17" w16cid:durableId="2081322501">
    <w:abstractNumId w:val="1"/>
  </w:num>
  <w:num w:numId="18" w16cid:durableId="82185089">
    <w:abstractNumId w:val="0"/>
  </w:num>
  <w:num w:numId="19" w16cid:durableId="1592355856">
    <w:abstractNumId w:val="12"/>
  </w:num>
  <w:num w:numId="20" w16cid:durableId="1728726349">
    <w:abstractNumId w:val="11"/>
  </w:num>
  <w:num w:numId="21" w16cid:durableId="966621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CA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D5228"/>
    <w:rsid w:val="000D545B"/>
    <w:rsid w:val="000F11B9"/>
    <w:rsid w:val="00102341"/>
    <w:rsid w:val="00105960"/>
    <w:rsid w:val="001073CE"/>
    <w:rsid w:val="00121553"/>
    <w:rsid w:val="00124088"/>
    <w:rsid w:val="00131CAB"/>
    <w:rsid w:val="001A37B1"/>
    <w:rsid w:val="001D0BD1"/>
    <w:rsid w:val="001D74B4"/>
    <w:rsid w:val="002017AC"/>
    <w:rsid w:val="002105CA"/>
    <w:rsid w:val="00224195"/>
    <w:rsid w:val="002359ED"/>
    <w:rsid w:val="00252520"/>
    <w:rsid w:val="002625F9"/>
    <w:rsid w:val="002631F7"/>
    <w:rsid w:val="0026484A"/>
    <w:rsid w:val="0026504D"/>
    <w:rsid w:val="00276926"/>
    <w:rsid w:val="00296728"/>
    <w:rsid w:val="002A67C8"/>
    <w:rsid w:val="002B40B7"/>
    <w:rsid w:val="002C5D75"/>
    <w:rsid w:val="00301789"/>
    <w:rsid w:val="00321476"/>
    <w:rsid w:val="00325194"/>
    <w:rsid w:val="00364DFF"/>
    <w:rsid w:val="003728E3"/>
    <w:rsid w:val="003962D3"/>
    <w:rsid w:val="003C7D9D"/>
    <w:rsid w:val="003E3A63"/>
    <w:rsid w:val="00457BEB"/>
    <w:rsid w:val="00460932"/>
    <w:rsid w:val="00461B2E"/>
    <w:rsid w:val="00482CFC"/>
    <w:rsid w:val="00487996"/>
    <w:rsid w:val="00490DB0"/>
    <w:rsid w:val="00491910"/>
    <w:rsid w:val="00494DE2"/>
    <w:rsid w:val="004A3AFC"/>
    <w:rsid w:val="004A3D03"/>
    <w:rsid w:val="004B21DC"/>
    <w:rsid w:val="004B6D7F"/>
    <w:rsid w:val="004D785F"/>
    <w:rsid w:val="004E744B"/>
    <w:rsid w:val="004F7760"/>
    <w:rsid w:val="00503CB1"/>
    <w:rsid w:val="00506AB3"/>
    <w:rsid w:val="00520AC9"/>
    <w:rsid w:val="00543ED0"/>
    <w:rsid w:val="00561F9A"/>
    <w:rsid w:val="00591587"/>
    <w:rsid w:val="00594254"/>
    <w:rsid w:val="005B6EB8"/>
    <w:rsid w:val="005C7160"/>
    <w:rsid w:val="005D3555"/>
    <w:rsid w:val="00614CAB"/>
    <w:rsid w:val="00633BC0"/>
    <w:rsid w:val="00661DE5"/>
    <w:rsid w:val="006706DE"/>
    <w:rsid w:val="00672E9D"/>
    <w:rsid w:val="00685588"/>
    <w:rsid w:val="0069487E"/>
    <w:rsid w:val="006A394D"/>
    <w:rsid w:val="006A648B"/>
    <w:rsid w:val="006B0B82"/>
    <w:rsid w:val="006B7EF2"/>
    <w:rsid w:val="006C3B5F"/>
    <w:rsid w:val="006D3A72"/>
    <w:rsid w:val="006E4149"/>
    <w:rsid w:val="006F53EE"/>
    <w:rsid w:val="00717507"/>
    <w:rsid w:val="007263B8"/>
    <w:rsid w:val="00726D9C"/>
    <w:rsid w:val="00726F2C"/>
    <w:rsid w:val="00734733"/>
    <w:rsid w:val="00736D30"/>
    <w:rsid w:val="007378F1"/>
    <w:rsid w:val="00742FF3"/>
    <w:rsid w:val="00794B27"/>
    <w:rsid w:val="007A3B8B"/>
    <w:rsid w:val="007A73CB"/>
    <w:rsid w:val="007A7846"/>
    <w:rsid w:val="007B2795"/>
    <w:rsid w:val="007B2AF8"/>
    <w:rsid w:val="007B313D"/>
    <w:rsid w:val="007F66F5"/>
    <w:rsid w:val="00812400"/>
    <w:rsid w:val="0082203C"/>
    <w:rsid w:val="008360A8"/>
    <w:rsid w:val="008416E0"/>
    <w:rsid w:val="008456D3"/>
    <w:rsid w:val="008477BF"/>
    <w:rsid w:val="00847F90"/>
    <w:rsid w:val="00853E64"/>
    <w:rsid w:val="00895251"/>
    <w:rsid w:val="00897BFF"/>
    <w:rsid w:val="008A09A9"/>
    <w:rsid w:val="008C61B9"/>
    <w:rsid w:val="008D5E85"/>
    <w:rsid w:val="008F4B4D"/>
    <w:rsid w:val="00912477"/>
    <w:rsid w:val="009139AF"/>
    <w:rsid w:val="00943B06"/>
    <w:rsid w:val="00945864"/>
    <w:rsid w:val="009806F4"/>
    <w:rsid w:val="009853E9"/>
    <w:rsid w:val="00996E16"/>
    <w:rsid w:val="009B69C5"/>
    <w:rsid w:val="009B79F1"/>
    <w:rsid w:val="009D3947"/>
    <w:rsid w:val="009E2D89"/>
    <w:rsid w:val="009F72A7"/>
    <w:rsid w:val="00A119D9"/>
    <w:rsid w:val="00A1309F"/>
    <w:rsid w:val="00A21BED"/>
    <w:rsid w:val="00A2410F"/>
    <w:rsid w:val="00A27D99"/>
    <w:rsid w:val="00A60D92"/>
    <w:rsid w:val="00A86EAC"/>
    <w:rsid w:val="00A923E7"/>
    <w:rsid w:val="00AA661C"/>
    <w:rsid w:val="00AA75FC"/>
    <w:rsid w:val="00AC2F58"/>
    <w:rsid w:val="00AE2D8D"/>
    <w:rsid w:val="00B343B5"/>
    <w:rsid w:val="00B369B4"/>
    <w:rsid w:val="00B53817"/>
    <w:rsid w:val="00B61F85"/>
    <w:rsid w:val="00B833D0"/>
    <w:rsid w:val="00BA2A37"/>
    <w:rsid w:val="00BA3CC7"/>
    <w:rsid w:val="00BD35A8"/>
    <w:rsid w:val="00BF2FF7"/>
    <w:rsid w:val="00BF457D"/>
    <w:rsid w:val="00BF4775"/>
    <w:rsid w:val="00C36848"/>
    <w:rsid w:val="00C51A0F"/>
    <w:rsid w:val="00C76003"/>
    <w:rsid w:val="00C81298"/>
    <w:rsid w:val="00CA0C45"/>
    <w:rsid w:val="00CA79B4"/>
    <w:rsid w:val="00CC3AB0"/>
    <w:rsid w:val="00CD4A9C"/>
    <w:rsid w:val="00CE279D"/>
    <w:rsid w:val="00CF12AE"/>
    <w:rsid w:val="00D1798D"/>
    <w:rsid w:val="00D35E14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39F7"/>
    <w:rsid w:val="00EB700D"/>
    <w:rsid w:val="00F1526C"/>
    <w:rsid w:val="00F317C1"/>
    <w:rsid w:val="00F33B83"/>
    <w:rsid w:val="00F41B42"/>
    <w:rsid w:val="00F54BD0"/>
    <w:rsid w:val="00F55A71"/>
    <w:rsid w:val="00F61ACB"/>
    <w:rsid w:val="00F633E4"/>
    <w:rsid w:val="00F66F8F"/>
    <w:rsid w:val="00F8670B"/>
    <w:rsid w:val="00FB3BB2"/>
    <w:rsid w:val="00FB6A89"/>
    <w:rsid w:val="00FE7905"/>
    <w:rsid w:val="00FF44F1"/>
    <w:rsid w:val="00FF5FDF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44AE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itre1">
    <w:name w:val="heading 1"/>
    <w:basedOn w:val="Normal"/>
    <w:link w:val="Titre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itre2">
    <w:name w:val="heading 2"/>
    <w:basedOn w:val="Normal"/>
    <w:next w:val="Normal"/>
    <w:link w:val="Titre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-tte">
    <w:name w:val="header"/>
    <w:basedOn w:val="Normal"/>
    <w:link w:val="En-tte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  <w:color w:val="3B3838" w:themeColor="background2" w:themeShade="40"/>
      <w:sz w:val="24"/>
    </w:rPr>
  </w:style>
  <w:style w:type="paragraph" w:styleId="Listenum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re">
    <w:name w:val="Title"/>
    <w:basedOn w:val="Normal"/>
    <w:link w:val="Titre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ous-titre">
    <w:name w:val="Subtitle"/>
    <w:basedOn w:val="Normal"/>
    <w:next w:val="Normal"/>
    <w:link w:val="Sous-titre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Grilledutableau">
    <w:name w:val="Table Grid"/>
    <w:basedOn w:val="Tableau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intense">
    <w:name w:val="Intense Emphasis"/>
    <w:basedOn w:val="Policepardfaut"/>
    <w:uiPriority w:val="21"/>
    <w:qFormat/>
    <w:rPr>
      <w:i/>
      <w:iCs/>
      <w:color w:val="2B579A" w:themeColor="accent5"/>
    </w:rPr>
  </w:style>
  <w:style w:type="table" w:styleId="TableauGrille1Clair">
    <w:name w:val="Grid Table 1 Light"/>
    <w:basedOn w:val="Tableau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">
    <w:name w:val="Grid Table 4"/>
    <w:basedOn w:val="Tableau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epuc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1168"/>
    <w:rPr>
      <w:rFonts w:cs="Segoe UI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648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648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648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6484A"/>
    <w:rPr>
      <w:b/>
      <w:bCs/>
      <w:szCs w:val="20"/>
    </w:rPr>
  </w:style>
  <w:style w:type="character" w:styleId="Lienhypertexte">
    <w:name w:val="Hyperlink"/>
    <w:basedOn w:val="Policepardfaut"/>
    <w:uiPriority w:val="99"/>
    <w:unhideWhenUsed/>
    <w:rsid w:val="006D3A72"/>
    <w:rPr>
      <w:color w:val="0563C1" w:themeColor="hyperlink"/>
      <w:u w:val="single"/>
    </w:rPr>
  </w:style>
  <w:style w:type="character" w:styleId="Accentuation">
    <w:name w:val="Emphasis"/>
    <w:basedOn w:val="Policepardfaut"/>
    <w:uiPriority w:val="3"/>
    <w:qFormat/>
    <w:rsid w:val="006B0B82"/>
    <w:rPr>
      <w:b/>
      <w:iCs/>
      <w:color w:val="BF0000" w:themeColor="accent2" w:themeShade="BF"/>
    </w:rPr>
  </w:style>
  <w:style w:type="character" w:styleId="Lienhypertextesuivivisit">
    <w:name w:val="FollowedHyperlink"/>
    <w:basedOn w:val="Policepardfau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lev">
    <w:name w:val="Strong"/>
    <w:basedOn w:val="Policepardfau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ie">
    <w:name w:val="Bibliography"/>
    <w:basedOn w:val="Normal"/>
    <w:next w:val="Normal"/>
    <w:uiPriority w:val="37"/>
    <w:semiHidden/>
    <w:unhideWhenUsed/>
    <w:rsid w:val="00F33B83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Normalcentr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F33B8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F33B83"/>
  </w:style>
  <w:style w:type="paragraph" w:styleId="Corpsdetexte2">
    <w:name w:val="Body Text 2"/>
    <w:basedOn w:val="Normal"/>
    <w:link w:val="Corpsdetexte2Car"/>
    <w:uiPriority w:val="99"/>
    <w:semiHidden/>
    <w:unhideWhenUsed/>
    <w:rsid w:val="00F33B8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33B83"/>
  </w:style>
  <w:style w:type="paragraph" w:styleId="Corpsdetexte3">
    <w:name w:val="Body Text 3"/>
    <w:basedOn w:val="Normal"/>
    <w:link w:val="Corpsdetex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33B8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33B8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F33B8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F33B8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33B83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33B8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F33B8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33B8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F33B83"/>
  </w:style>
  <w:style w:type="table" w:styleId="Grillecouleur">
    <w:name w:val="Colorful Grid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F33B83"/>
  </w:style>
  <w:style w:type="character" w:customStyle="1" w:styleId="DateCar">
    <w:name w:val="Date Car"/>
    <w:basedOn w:val="Policepardfaut"/>
    <w:link w:val="Date"/>
    <w:uiPriority w:val="99"/>
    <w:semiHidden/>
    <w:rsid w:val="00F33B83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33B8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F33B83"/>
    <w:pPr>
      <w:spacing w:before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F33B83"/>
  </w:style>
  <w:style w:type="character" w:styleId="Appeldenotedefin">
    <w:name w:val="end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33B8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33B8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33B83"/>
    <w:rPr>
      <w:szCs w:val="20"/>
    </w:rPr>
  </w:style>
  <w:style w:type="table" w:styleId="TableauGrille1Clair-Accentuation2">
    <w:name w:val="Grid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3Car">
    <w:name w:val="Titre 3 Car"/>
    <w:basedOn w:val="Policepardfaut"/>
    <w:link w:val="Titre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F33B83"/>
  </w:style>
  <w:style w:type="paragraph" w:styleId="AdresseHTML">
    <w:name w:val="HTML Address"/>
    <w:basedOn w:val="Normal"/>
    <w:link w:val="Adresse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33B8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F33B8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33B8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3B8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594254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F33B83"/>
  </w:style>
  <w:style w:type="paragraph" w:styleId="Liste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33B8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trait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33B83"/>
    <w:pPr>
      <w:spacing w:before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33B83"/>
  </w:style>
  <w:style w:type="character" w:styleId="Numrodepage">
    <w:name w:val="page number"/>
    <w:basedOn w:val="Policepardfaut"/>
    <w:uiPriority w:val="99"/>
    <w:semiHidden/>
    <w:unhideWhenUsed/>
    <w:rsid w:val="00F33B83"/>
  </w:style>
  <w:style w:type="character" w:styleId="Textedelespacerserv">
    <w:name w:val="Placeholder Text"/>
    <w:basedOn w:val="Policepardfaut"/>
    <w:uiPriority w:val="99"/>
    <w:semiHidden/>
    <w:rsid w:val="0048799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33B8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72D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F33B83"/>
  </w:style>
  <w:style w:type="character" w:customStyle="1" w:styleId="SalutationsCar">
    <w:name w:val="Salutations Car"/>
    <w:basedOn w:val="Policepardfaut"/>
    <w:link w:val="Salutations"/>
    <w:uiPriority w:val="99"/>
    <w:semiHidden/>
    <w:rsid w:val="00F33B83"/>
  </w:style>
  <w:style w:type="paragraph" w:styleId="Signature">
    <w:name w:val="Signature"/>
    <w:basedOn w:val="Normal"/>
    <w:link w:val="Signatu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F33B83"/>
  </w:style>
  <w:style w:type="character" w:styleId="Accentuationlgre">
    <w:name w:val="Subtle Emphasis"/>
    <w:basedOn w:val="Policepardfau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B83"/>
  </w:style>
  <w:style w:type="table" w:styleId="Tableauprofessionnel">
    <w:name w:val="Table Professional"/>
    <w:basedOn w:val="Tableau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tionnonrsolue">
    <w:name w:val="Unresolved Mention"/>
    <w:basedOn w:val="Policepardfau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0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.RINGRING\AppData\Local\Microsoft\Office\16.0\DTS\en-US%7b8A76C51F-AE87-4BA4-A422-C2C83CB85BCF%7d\%7bC52B66E1-9068-4155-86CD-173F495A3A2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07793E9329044393A4B6C53ECFA426" ma:contentTypeVersion="7" ma:contentTypeDescription="Create a new document." ma:contentTypeScope="" ma:versionID="88add75fe2759296446eda82363ee88d">
  <xsd:schema xmlns:xsd="http://www.w3.org/2001/XMLSchema" xmlns:xs="http://www.w3.org/2001/XMLSchema" xmlns:p="http://schemas.microsoft.com/office/2006/metadata/properties" xmlns:ns2="76c5f374-0aff-4375-9325-f9557e6d0fb5" targetNamespace="http://schemas.microsoft.com/office/2006/metadata/properties" ma:root="true" ma:fieldsID="9f1bb7bcb4a9e7b7922033441d3868b9" ns2:_="">
    <xsd:import namespace="76c5f374-0aff-4375-9325-f9557e6d0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5f374-0aff-4375-9325-f9557e6d0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73806B-C492-42B4-9023-F078F3053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c5f374-0aff-4375-9325-f9557e6d0f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183376-1412-4C13-B6D3-42A50277FD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{C52B66E1-9068-4155-86CD-173F495A3A20}tf10002117_win32.dotx</Template>
  <TotalTime>0</TotalTime>
  <Pages>6</Pages>
  <Words>487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2022-03-21T19:27:00Z</dcterms:created>
  <dcterms:modified xsi:type="dcterms:W3CDTF">2022-05-07T23:16:00Z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0x010100E507793E9329044393A4B6C53ECFA426</vt:lpwstr>
  </property>
</Properties>
</file>